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0EA55FC" w:rsidR="00B06042" w:rsidRPr="00E65EAB" w:rsidRDefault="005D263D" w:rsidP="000F451F">
      <w:pPr>
        <w:ind w:left="1304"/>
        <w:rPr>
          <w:rFonts w:cs="Arial"/>
          <w:bCs/>
          <w:iCs/>
        </w:rPr>
      </w:pPr>
      <w:r>
        <w:rPr>
          <w:rFonts w:cs="Arial"/>
          <w:bCs/>
          <w:iCs/>
        </w:rPr>
        <w:t>Jonna Isosaari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320ED12C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  <w:r w:rsidR="005D263D" w:rsidRPr="005D263D">
        <w:rPr>
          <w:rFonts w:cs="Arial"/>
          <w:bCs/>
          <w:iCs/>
        </w:rPr>
        <w:t xml:space="preserve"> Johdanto digitaalisiin palveluihin</w:t>
      </w:r>
      <w:r w:rsidR="00E8450B">
        <w:rPr>
          <w:rFonts w:cs="Arial"/>
          <w:bCs/>
          <w:iCs/>
        </w:rPr>
        <w:t xml:space="preserve"> (</w:t>
      </w:r>
      <w:r w:rsidR="00E8450B" w:rsidRPr="005D263D">
        <w:rPr>
          <w:rFonts w:cs="Arial"/>
          <w:bCs/>
          <w:iCs/>
        </w:rPr>
        <w:t>SYKSY 2024</w:t>
      </w:r>
      <w:r w:rsidR="00E8450B">
        <w:rPr>
          <w:rFonts w:cs="Arial"/>
          <w:bCs/>
          <w:iCs/>
        </w:rPr>
        <w:t>)</w:t>
      </w:r>
    </w:p>
    <w:p w14:paraId="6ED06D67" w14:textId="3327B3D9" w:rsidR="00861C1C" w:rsidRPr="00E65EAB" w:rsidRDefault="0090182E" w:rsidP="00E8450B">
      <w:pPr>
        <w:spacing w:before="0"/>
        <w:ind w:firstLine="1304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  <w:r w:rsidR="00E8450B">
        <w:rPr>
          <w:rFonts w:cs="Arial"/>
          <w:bCs/>
        </w:rPr>
        <w:t>13.10.2024</w:t>
      </w:r>
    </w:p>
    <w:p w14:paraId="4D0205B3" w14:textId="56124DBA" w:rsidR="003D49AD" w:rsidRPr="00E65EAB" w:rsidRDefault="00830F7C" w:rsidP="00CA6418">
      <w:pPr>
        <w:pStyle w:val="Heading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45256902" w14:textId="1C62E682" w:rsidR="00C979E2" w:rsidRDefault="0088467F" w:rsidP="00FA1ADB">
      <w:pPr>
        <w:pStyle w:val="Citation"/>
      </w:pPr>
      <w:r w:rsidRPr="00E65EAB">
        <w:t>Sivuston osoite:</w:t>
      </w:r>
      <w:r w:rsidR="00C979E2">
        <w:t xml:space="preserve"> </w:t>
      </w:r>
      <w:bookmarkStart w:id="0" w:name="_Hlk179555479"/>
      <w:r w:rsidR="00C979E2">
        <w:fldChar w:fldCharType="begin"/>
      </w:r>
      <w:r w:rsidR="00C979E2">
        <w:instrText>HYPERLINK "https://cherenity.github.io/Kissakaverukset/"</w:instrText>
      </w:r>
      <w:r w:rsidR="00C979E2">
        <w:fldChar w:fldCharType="separate"/>
      </w:r>
      <w:r w:rsidR="00C979E2" w:rsidRPr="00C979E2">
        <w:rPr>
          <w:rStyle w:val="Hyperlink"/>
          <w:rFonts w:cs="Arial"/>
        </w:rPr>
        <w:t>https://cherenity.github.io/Kissakaverukset/</w:t>
      </w:r>
      <w:r w:rsidR="00C979E2">
        <w:fldChar w:fldCharType="end"/>
      </w:r>
      <w:r w:rsidR="00C979E2">
        <w:t xml:space="preserve"> </w:t>
      </w:r>
      <w:bookmarkEnd w:id="0"/>
      <w:r w:rsidR="00C979E2">
        <w:t xml:space="preserve">(tai </w:t>
      </w:r>
      <w:hyperlink r:id="rId14" w:history="1">
        <w:r w:rsidR="00C979E2" w:rsidRPr="00C979E2">
          <w:rPr>
            <w:rStyle w:val="Hyperlink"/>
            <w:rFonts w:cs="Arial"/>
          </w:rPr>
          <w:t>https://cherenity.github.io/Kissakaverukset/index.html</w:t>
        </w:r>
      </w:hyperlink>
      <w:r w:rsidR="00C979E2">
        <w:t>)</w:t>
      </w:r>
    </w:p>
    <w:p w14:paraId="35FEB0F3" w14:textId="5ADB717E" w:rsidR="00CA6418" w:rsidRDefault="0014164F" w:rsidP="00CA6418">
      <w:pPr>
        <w:pStyle w:val="Heading2"/>
        <w:rPr>
          <w:rFonts w:cs="Arial"/>
        </w:rPr>
      </w:pPr>
      <w:r>
        <w:rPr>
          <w:rFonts w:cs="Arial"/>
        </w:rPr>
        <w:t>HTML-koodi</w:t>
      </w:r>
    </w:p>
    <w:p w14:paraId="6977F1CC" w14:textId="77777777" w:rsidR="003B02A8" w:rsidRDefault="00E37122" w:rsidP="00FA1ADB">
      <w:pPr>
        <w:pStyle w:val="Citation"/>
      </w:pPr>
      <w:r>
        <w:rPr>
          <w:noProof/>
        </w:rPr>
        <w:drawing>
          <wp:inline distT="0" distB="0" distL="0" distR="0" wp14:anchorId="3D9BD6B5" wp14:editId="3F0188BE">
            <wp:extent cx="3340100" cy="1633839"/>
            <wp:effectExtent l="0" t="0" r="0" b="5080"/>
            <wp:docPr id="1712784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84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98" cy="1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709" w14:textId="77777777" w:rsidR="00FA1ADB" w:rsidRPr="000F0AA3" w:rsidRDefault="003B02A8" w:rsidP="000F0AA3">
      <w:pPr>
        <w:pStyle w:val="Citation"/>
      </w:pPr>
      <w:r w:rsidRPr="003B02A8">
        <w:t>HTML-koodin tarkistuksessa selvisi, että sivuston nappulat o</w:t>
      </w:r>
      <w:r>
        <w:t>li lisätty linkki elementtien (a) sisälle ja tämä on HTML5 standardin vastaista. Näitä elementtejä ei saa käyttää yhdessä, koska molemmat ovat interaktiivisia elementtejä</w:t>
      </w:r>
      <w:r w:rsidRPr="003B02A8">
        <w:t xml:space="preserve">. Suositeltava tapa on käyttää joko linkkejä, jotka on tyylitelty näyttämään nappuloilta tai käyttää button-elementtejä ilman a-elementtiä </w:t>
      </w:r>
      <w:r w:rsidRPr="000F0AA3">
        <w:t xml:space="preserve">ympärillä. </w:t>
      </w:r>
    </w:p>
    <w:p w14:paraId="04FBBE3A" w14:textId="3AEAE9F0" w:rsidR="003B02A8" w:rsidRPr="000F0AA3" w:rsidRDefault="003B02A8" w:rsidP="000F0AA3">
      <w:pPr>
        <w:pStyle w:val="Citation"/>
        <w:numPr>
          <w:ilvl w:val="0"/>
          <w:numId w:val="44"/>
        </w:numPr>
      </w:pPr>
      <w:r w:rsidRPr="000F0AA3">
        <w:t>Päädyin ratkaisuun missä poistin button-elementit ja muunsin linkki elementit näyttävään nappuloilta.</w:t>
      </w:r>
      <w:r w:rsidR="00AC2BC3" w:rsidRPr="000F0AA3">
        <w:t xml:space="preserve"> Lisäsin nappuloille</w:t>
      </w:r>
      <w:r w:rsidR="00FA1ADB" w:rsidRPr="000F0AA3">
        <w:t xml:space="preserve"> myös aria</w:t>
      </w:r>
      <w:r w:rsidR="00AC2BC3" w:rsidRPr="000F0AA3">
        <w:t xml:space="preserve"> tekstit saavutettavuuden parantamiseksi.</w:t>
      </w:r>
    </w:p>
    <w:p w14:paraId="0ADE0DD0" w14:textId="4EC25E04" w:rsidR="00FA1ADB" w:rsidRPr="000F0AA3" w:rsidRDefault="00FA1ADB" w:rsidP="000F0AA3">
      <w:pPr>
        <w:pStyle w:val="Citation"/>
        <w:numPr>
          <w:ilvl w:val="0"/>
          <w:numId w:val="44"/>
        </w:numPr>
      </w:pPr>
      <w:r w:rsidRPr="000F0AA3">
        <w:t>Esimerkki: &lt;li&gt;&lt;a href="touhut.html" class="btn-link" aria-label="Touhut sivun linkki"&gt;Touhut&lt;/a&gt;&lt;/li&gt;</w:t>
      </w:r>
    </w:p>
    <w:p w14:paraId="37010EF2" w14:textId="3FD670A8" w:rsidR="00F504B0" w:rsidRPr="000F0AA3" w:rsidRDefault="00150130" w:rsidP="000F0AA3">
      <w:pPr>
        <w:pStyle w:val="Citation"/>
      </w:pPr>
      <w:r w:rsidRPr="000F0AA3">
        <w:t xml:space="preserve">Tarkistuksessa selvisi myös pieniä kirjoitusvirheitä esim. vastapari html tagille oli kirjattu väärin. </w:t>
      </w:r>
      <w:r w:rsidR="000F0AA3">
        <w:t>Korjasin nämä kirjoitusvirheet.</w:t>
      </w:r>
    </w:p>
    <w:p w14:paraId="393F9232" w14:textId="68A0949A" w:rsidR="00FA1ADB" w:rsidRDefault="00920767" w:rsidP="00CA6418">
      <w:pPr>
        <w:rPr>
          <w:rFonts w:cs="Arial"/>
        </w:rPr>
      </w:pPr>
      <w:r>
        <w:rPr>
          <w:rFonts w:cs="Arial"/>
        </w:rPr>
        <w:tab/>
        <w:t>Löytyi myös turhia \ viivoja ja välilyöntejä. Näitä korjattu.</w:t>
      </w:r>
    </w:p>
    <w:p w14:paraId="25326455" w14:textId="4FE8AD1B" w:rsidR="001D2882" w:rsidRDefault="00F504B0" w:rsidP="00F504B0">
      <w:pPr>
        <w:pStyle w:val="Heading2"/>
      </w:pPr>
      <w:r>
        <w:t>CSS-koodi</w:t>
      </w:r>
    </w:p>
    <w:p w14:paraId="372FD6B7" w14:textId="6FB570EB" w:rsidR="00B2738F" w:rsidRDefault="00B2738F" w:rsidP="00A11489">
      <w:pPr>
        <w:pStyle w:val="Citation"/>
      </w:pPr>
      <w:r>
        <w:t>Varoitus muuttujista, mutta käytetty tarkoituksella</w:t>
      </w:r>
    </w:p>
    <w:p w14:paraId="2C45C611" w14:textId="1BCA33BF" w:rsidR="00F504B0" w:rsidRDefault="00B2738F" w:rsidP="00A11489">
      <w:pPr>
        <w:pStyle w:val="Citation"/>
      </w:pPr>
      <w:r>
        <w:t xml:space="preserve">Olin kirjoittanut </w:t>
      </w:r>
      <w:r w:rsidRPr="00B2738F">
        <w:t xml:space="preserve"> overflow: auto;</w:t>
      </w:r>
      <w:r>
        <w:t xml:space="preserve"> vaikka sen pitäisi olla </w:t>
      </w:r>
      <w:r w:rsidRPr="00B2738F">
        <w:t>overflow: auto;</w:t>
      </w:r>
      <w:r>
        <w:t xml:space="preserve"> ja korjasin tämän.</w:t>
      </w:r>
    </w:p>
    <w:p w14:paraId="718DEA68" w14:textId="23A09ED9" w:rsidR="00F504B0" w:rsidRPr="00F504B0" w:rsidRDefault="00B2738F" w:rsidP="00A11489">
      <w:pPr>
        <w:pStyle w:val="Citation"/>
      </w:pPr>
      <w:r>
        <w:rPr>
          <w:noProof/>
        </w:rPr>
        <w:drawing>
          <wp:inline distT="0" distB="0" distL="0" distR="0" wp14:anchorId="63FAB5C2" wp14:editId="4E667481">
            <wp:extent cx="1469382" cy="962552"/>
            <wp:effectExtent l="0" t="0" r="0" b="9525"/>
            <wp:docPr id="1226396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626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433" cy="9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414" w14:textId="43942DEF" w:rsidR="00CA6418" w:rsidRPr="00E65EAB" w:rsidRDefault="0014164F" w:rsidP="00CA6418">
      <w:pPr>
        <w:pStyle w:val="Heading2"/>
        <w:rPr>
          <w:rStyle w:val="eop"/>
          <w:rFonts w:cs="Arial"/>
        </w:rPr>
      </w:pPr>
      <w:r>
        <w:rPr>
          <w:rStyle w:val="normaltextrun"/>
          <w:rFonts w:cs="Arial"/>
          <w:bCs/>
        </w:rPr>
        <w:t>Nopeus</w:t>
      </w:r>
    </w:p>
    <w:p w14:paraId="6DDC9D23" w14:textId="0150796D" w:rsidR="00A11489" w:rsidRPr="00A11489" w:rsidRDefault="00A11489" w:rsidP="00A11489">
      <w:r>
        <w:t xml:space="preserve">Kännykällä tehokkuuden nostaminen 70 </w:t>
      </w:r>
      <w:r>
        <w:sym w:font="Wingdings" w:char="F0E0"/>
      </w:r>
      <w:r>
        <w:t xml:space="preserve"> </w:t>
      </w:r>
      <w:r w:rsidR="009C5AB9">
        <w:t>94/</w:t>
      </w:r>
      <w:r>
        <w:t>95 %</w:t>
      </w:r>
      <w:r>
        <w:tab/>
      </w:r>
    </w:p>
    <w:p w14:paraId="05EEEFBD" w14:textId="1BFB97A2" w:rsidR="000F0AA3" w:rsidRDefault="00A11489" w:rsidP="000F0AA3">
      <w:r>
        <w:t xml:space="preserve">Tietokoneella tehokkuuden nostaminen 90 </w:t>
      </w:r>
      <w:r>
        <w:sym w:font="Wingdings" w:char="F0E0"/>
      </w:r>
      <w:r>
        <w:t xml:space="preserve"> 100 %</w:t>
      </w:r>
    </w:p>
    <w:p w14:paraId="4C1CF1B8" w14:textId="77777777" w:rsidR="009C5AB9" w:rsidRDefault="009C5AB9" w:rsidP="000F0AA3"/>
    <w:p w14:paraId="6B9DDC8D" w14:textId="7D3AC50B" w:rsidR="009C5AB9" w:rsidRPr="000F0AA3" w:rsidRDefault="009C5AB9" w:rsidP="000F0AA3">
      <w:r>
        <w:t>94% videoiden kokoa voisi pienentää</w:t>
      </w:r>
    </w:p>
    <w:p w14:paraId="22D604B3" w14:textId="5BF97F82" w:rsidR="000F0AA3" w:rsidRPr="000F0AA3" w:rsidRDefault="000F0AA3" w:rsidP="000F0AA3">
      <w:pPr>
        <w:pStyle w:val="Citation"/>
        <w:rPr>
          <w:b/>
          <w:bCs/>
        </w:rPr>
      </w:pPr>
      <w:r w:rsidRPr="000F0AA3">
        <w:rPr>
          <w:b/>
          <w:bCs/>
        </w:rPr>
        <w:t>Touhut</w:t>
      </w:r>
    </w:p>
    <w:p w14:paraId="0D0FEBB7" w14:textId="444386D5" w:rsidR="000F0AA3" w:rsidRPr="000F0AA3" w:rsidRDefault="000F0AA3" w:rsidP="000F0AA3">
      <w:pPr>
        <w:pStyle w:val="Citation"/>
      </w:pPr>
    </w:p>
    <w:p w14:paraId="08591BB0" w14:textId="1214D2D8" w:rsidR="00CA6418" w:rsidRPr="000F0AA3" w:rsidRDefault="000F0AA3" w:rsidP="00AA05F3">
      <w:pPr>
        <w:pStyle w:val="Citation"/>
        <w:rPr>
          <w:b/>
          <w:bCs/>
        </w:rPr>
      </w:pPr>
      <w:r w:rsidRPr="000F0AA3">
        <w:rPr>
          <w:b/>
          <w:bCs/>
        </w:rPr>
        <w:t>Lelut</w:t>
      </w:r>
    </w:p>
    <w:p w14:paraId="202376A5" w14:textId="77777777" w:rsidR="000F0AA3" w:rsidRPr="000F0AA3" w:rsidRDefault="000F0AA3" w:rsidP="000F0AA3"/>
    <w:p w14:paraId="6BC3B5B6" w14:textId="4F5DF4A4" w:rsidR="000F0AA3" w:rsidRPr="000F0AA3" w:rsidRDefault="000F0AA3" w:rsidP="000F0AA3">
      <w:pPr>
        <w:rPr>
          <w:b/>
          <w:bCs/>
        </w:rPr>
      </w:pPr>
      <w:r>
        <w:tab/>
      </w:r>
      <w:r w:rsidRPr="000F0AA3">
        <w:rPr>
          <w:b/>
          <w:bCs/>
        </w:rPr>
        <w:t>Info</w:t>
      </w:r>
    </w:p>
    <w:p w14:paraId="0787F3DA" w14:textId="05A29E55" w:rsidR="007D3AC9" w:rsidRPr="007D3AC9" w:rsidRDefault="007D3AC9" w:rsidP="007D3AC9">
      <w:r>
        <w:tab/>
      </w:r>
    </w:p>
    <w:p w14:paraId="7C6E427A" w14:textId="21BC679C" w:rsidR="00AA05F3" w:rsidRDefault="00AA05F3" w:rsidP="00AA05F3">
      <w:pPr>
        <w:pStyle w:val="Citation"/>
      </w:pPr>
    </w:p>
    <w:p w14:paraId="6130C5F9" w14:textId="7B367352" w:rsidR="00E77A12" w:rsidRDefault="00E77A12" w:rsidP="00E77A12">
      <w:pPr>
        <w:pStyle w:val="Citation"/>
      </w:pPr>
      <w:r>
        <w:t>Onnistuin parantamaan nopeutta reilusti pienentämällä kuvien kokoa ja etusivun tilastot muuttuivatkin reilusti positiiviseksi.</w:t>
      </w:r>
    </w:p>
    <w:p w14:paraId="18865A60" w14:textId="4F0E4E41" w:rsidR="00E77A12" w:rsidRDefault="00E77A12" w:rsidP="0059442F">
      <w:pPr>
        <w:pStyle w:val="Abstract"/>
      </w:pPr>
      <w:r>
        <w:tab/>
      </w:r>
      <w:r w:rsidR="0059442F">
        <w:rPr>
          <w:noProof/>
        </w:rPr>
        <w:drawing>
          <wp:inline distT="0" distB="0" distL="0" distR="0" wp14:anchorId="72DCE20F" wp14:editId="1B46CEEA">
            <wp:extent cx="3257550" cy="1945270"/>
            <wp:effectExtent l="0" t="0" r="0" b="0"/>
            <wp:docPr id="2140980686" name="Picture 1" descr="A screenshot of a performance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0686" name="Picture 1" descr="A screenshot of a performance repo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309" cy="19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6F" w14:textId="01C92FAD" w:rsidR="00E77A12" w:rsidRDefault="00E77A12" w:rsidP="0059442F">
      <w:pPr>
        <w:pStyle w:val="Citation"/>
      </w:pPr>
      <w:r w:rsidRPr="0059442F">
        <w:rPr>
          <w:rStyle w:val="CitationChar"/>
        </w:rPr>
        <w:t>Tätä paremmaksi on hyvin vaikea optimoida, koska tulisi tehdä muutoksia sivun kannalta välttämättömiin ominaisuuksiin kuten väreihin</w:t>
      </w:r>
      <w:r>
        <w:t>.</w:t>
      </w:r>
    </w:p>
    <w:p w14:paraId="29B31B87" w14:textId="55D131D8" w:rsidR="0059442F" w:rsidRPr="0059442F" w:rsidRDefault="0059442F" w:rsidP="0059442F">
      <w:pPr>
        <w:pStyle w:val="Citation"/>
      </w:pPr>
      <w:r w:rsidRPr="0059442F">
        <w:drawing>
          <wp:inline distT="0" distB="0" distL="0" distR="0" wp14:anchorId="55721A96" wp14:editId="1936A096">
            <wp:extent cx="3946958" cy="2101850"/>
            <wp:effectExtent l="0" t="0" r="0" b="0"/>
            <wp:docPr id="70167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77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883" cy="21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F6A" w14:textId="77777777" w:rsidR="00E77A12" w:rsidRPr="00E77A12" w:rsidRDefault="00E77A12" w:rsidP="00E77A12"/>
    <w:p w14:paraId="0F980B01" w14:textId="50FA878E" w:rsidR="00A1563D" w:rsidRDefault="00CA6418" w:rsidP="00A1563D">
      <w:pPr>
        <w:pStyle w:val="Heading2"/>
        <w:rPr>
          <w:rFonts w:cs="Arial"/>
        </w:rPr>
      </w:pPr>
      <w:r w:rsidRPr="00E65EAB">
        <w:rPr>
          <w:rFonts w:cs="Arial"/>
        </w:rPr>
        <w:lastRenderedPageBreak/>
        <w:t>Responsiivisuu</w:t>
      </w:r>
      <w:r w:rsidR="00D318A1">
        <w:rPr>
          <w:rFonts w:cs="Arial"/>
        </w:rPr>
        <w:t>s</w:t>
      </w:r>
    </w:p>
    <w:p w14:paraId="47368C8F" w14:textId="1D14F902" w:rsidR="00862387" w:rsidRPr="00862387" w:rsidRDefault="00862387" w:rsidP="00862387">
      <w:pPr>
        <w:ind w:left="1304"/>
      </w:pPr>
      <w:r>
        <w:t>Virheiden korjauksia (Puheli</w:t>
      </w:r>
      <w:r w:rsidR="00777CF2">
        <w:t>men</w:t>
      </w:r>
      <w:r>
        <w:t xml:space="preserve"> näkymät)</w:t>
      </w:r>
    </w:p>
    <w:p w14:paraId="336B5494" w14:textId="77BE4853" w:rsidR="00862387" w:rsidRPr="00862387" w:rsidRDefault="00862387" w:rsidP="00862387">
      <w:pPr>
        <w:pStyle w:val="Cit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E4B17" wp14:editId="54E78B01">
            <wp:simplePos x="0" y="0"/>
            <wp:positionH relativeFrom="column">
              <wp:posOffset>3227705</wp:posOffset>
            </wp:positionH>
            <wp:positionV relativeFrom="paragraph">
              <wp:posOffset>141605</wp:posOffset>
            </wp:positionV>
            <wp:extent cx="203962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385" y="21057"/>
                <wp:lineTo x="21385" y="0"/>
                <wp:lineTo x="0" y="0"/>
              </wp:wrapPolygon>
            </wp:wrapThrough>
            <wp:docPr id="824087862" name="Picture 1" descr="A brow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7862" name="Picture 1" descr="A brown and white sig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DBD3D" wp14:editId="42EF82B3">
            <wp:extent cx="2008508" cy="617072"/>
            <wp:effectExtent l="0" t="0" r="0" b="0"/>
            <wp:docPr id="78416060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0601" name="Picture 1" descr="A close 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620" cy="6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87E" w14:textId="1CD37864" w:rsidR="00CA6418" w:rsidRDefault="00862387" w:rsidP="00862387">
      <w:pPr>
        <w:pStyle w:val="Citation"/>
        <w:rPr>
          <w:rStyle w:val="eop"/>
          <w:rFonts w:eastAsiaTheme="majorEastAsia" w:cs="Arial"/>
          <w:sz w:val="22"/>
        </w:rPr>
      </w:pPr>
      <w:r>
        <w:rPr>
          <w:noProof/>
        </w:rPr>
        <w:drawing>
          <wp:inline distT="0" distB="0" distL="0" distR="0" wp14:anchorId="7713802E" wp14:editId="2E6EC3BC">
            <wp:extent cx="2013794" cy="1141723"/>
            <wp:effectExtent l="0" t="0" r="5715" b="1905"/>
            <wp:docPr id="383178705" name="Picture 1" descr="Two cats sleeping on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8705" name="Picture 1" descr="Two cats sleeping on each oth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2477" cy="11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Heading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57D97C46" w14:textId="2EE45922" w:rsidR="00CA6418" w:rsidRPr="00E65EAB" w:rsidRDefault="00CA6418" w:rsidP="00CA6418">
      <w:pPr>
        <w:pStyle w:val="Heading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Heading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9"/>
        <w:gridCol w:w="5344"/>
        <w:gridCol w:w="1878"/>
        <w:gridCol w:w="1983"/>
      </w:tblGrid>
      <w:tr w:rsidR="0014326F" w:rsidRPr="006D08AB" w14:paraId="45AD0DD2" w14:textId="77777777" w:rsidTr="00463911">
        <w:trPr>
          <w:trHeight w:val="341"/>
        </w:trPr>
        <w:tc>
          <w:tcPr>
            <w:tcW w:w="429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78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Hyväks./hylätty</w:t>
            </w:r>
          </w:p>
        </w:tc>
        <w:tc>
          <w:tcPr>
            <w:tcW w:w="1983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(1-3)*</w:t>
            </w:r>
          </w:p>
        </w:tc>
      </w:tr>
      <w:tr w:rsidR="0014326F" w:rsidRPr="006D08AB" w14:paraId="4725C315" w14:textId="77777777" w:rsidTr="00463911">
        <w:trPr>
          <w:trHeight w:val="317"/>
        </w:trPr>
        <w:tc>
          <w:tcPr>
            <w:tcW w:w="429" w:type="dxa"/>
          </w:tcPr>
          <w:p w14:paraId="1AF7F926" w14:textId="5F316B0E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44" w:type="dxa"/>
          </w:tcPr>
          <w:p w14:paraId="361DE1B3" w14:textId="42F52425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Onko kieliasu </w:t>
            </w:r>
            <w:r w:rsidR="00CA68EE">
              <w:rPr>
                <w:rFonts w:ascii="Arial" w:hAnsi="Arial" w:cs="Arial"/>
                <w:sz w:val="20"/>
                <w:szCs w:val="20"/>
              </w:rPr>
              <w:t xml:space="preserve">helppo lukuista </w:t>
            </w:r>
            <w:r>
              <w:rPr>
                <w:rFonts w:ascii="Arial" w:hAnsi="Arial" w:cs="Arial"/>
                <w:sz w:val="20"/>
                <w:szCs w:val="20"/>
              </w:rPr>
              <w:t xml:space="preserve">ja värit </w:t>
            </w:r>
            <w:r w:rsidR="00CA68EE">
              <w:rPr>
                <w:rFonts w:ascii="Arial" w:hAnsi="Arial" w:cs="Arial"/>
                <w:sz w:val="20"/>
                <w:szCs w:val="20"/>
              </w:rPr>
              <w:t>miellyttävät?</w:t>
            </w:r>
          </w:p>
        </w:tc>
        <w:tc>
          <w:tcPr>
            <w:tcW w:w="1878" w:type="dxa"/>
          </w:tcPr>
          <w:p w14:paraId="33686107" w14:textId="17F38438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463911">
        <w:trPr>
          <w:trHeight w:val="341"/>
        </w:trPr>
        <w:tc>
          <w:tcPr>
            <w:tcW w:w="429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44" w:type="dxa"/>
          </w:tcPr>
          <w:p w14:paraId="07C7C967" w14:textId="4820790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navigointi sivulla selkeää?</w:t>
            </w:r>
          </w:p>
        </w:tc>
        <w:tc>
          <w:tcPr>
            <w:tcW w:w="1878" w:type="dxa"/>
          </w:tcPr>
          <w:p w14:paraId="16862892" w14:textId="319FB3BB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463911">
        <w:trPr>
          <w:trHeight w:val="341"/>
        </w:trPr>
        <w:tc>
          <w:tcPr>
            <w:tcW w:w="429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44" w:type="dxa"/>
          </w:tcPr>
          <w:p w14:paraId="20AF95FA" w14:textId="5151EEC2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B196A2C" w14:textId="56BEDDB5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463911">
        <w:trPr>
          <w:trHeight w:val="341"/>
        </w:trPr>
        <w:tc>
          <w:tcPr>
            <w:tcW w:w="429" w:type="dxa"/>
          </w:tcPr>
          <w:p w14:paraId="3EF427A0" w14:textId="428B0EA4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44" w:type="dxa"/>
          </w:tcPr>
          <w:p w14:paraId="37A0F7C6" w14:textId="0B9F961C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linkit ja painikkeet selkeästi erottuvia?</w:t>
            </w:r>
          </w:p>
        </w:tc>
        <w:tc>
          <w:tcPr>
            <w:tcW w:w="1878" w:type="dxa"/>
          </w:tcPr>
          <w:p w14:paraId="354E27D2" w14:textId="734C3B3F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463911">
        <w:trPr>
          <w:trHeight w:val="317"/>
        </w:trPr>
        <w:tc>
          <w:tcPr>
            <w:tcW w:w="429" w:type="dxa"/>
          </w:tcPr>
          <w:p w14:paraId="576913ED" w14:textId="0E3758FB" w:rsidR="0014326F" w:rsidRPr="00D318A1" w:rsidRDefault="003B5D80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44" w:type="dxa"/>
          </w:tcPr>
          <w:p w14:paraId="752E4CA7" w14:textId="0049CC63" w:rsidR="0014326F" w:rsidRPr="00D318A1" w:rsidRDefault="00CA68EE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sivujen sisältö selkeää?</w:t>
            </w:r>
          </w:p>
        </w:tc>
        <w:tc>
          <w:tcPr>
            <w:tcW w:w="1878" w:type="dxa"/>
          </w:tcPr>
          <w:p w14:paraId="0C3F8F8B" w14:textId="4E89DF90" w:rsidR="0014326F" w:rsidRPr="00D318A1" w:rsidRDefault="00463911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7A33D4B0" w14:textId="77777777" w:rsidTr="00463911">
        <w:trPr>
          <w:trHeight w:val="341"/>
        </w:trPr>
        <w:tc>
          <w:tcPr>
            <w:tcW w:w="429" w:type="dxa"/>
          </w:tcPr>
          <w:p w14:paraId="17D43789" w14:textId="2A32A3A5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44" w:type="dxa"/>
          </w:tcPr>
          <w:p w14:paraId="436342C2" w14:textId="5A401B33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Näkyykö järjestelmän tila (esim. latausindikaattorit)?</w:t>
            </w:r>
          </w:p>
        </w:tc>
        <w:tc>
          <w:tcPr>
            <w:tcW w:w="1878" w:type="dxa"/>
          </w:tcPr>
          <w:p w14:paraId="5204EAF6" w14:textId="1A5284EF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21B6BB15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6D4E92B0" w14:textId="77777777" w:rsidTr="00463911">
        <w:trPr>
          <w:trHeight w:val="341"/>
        </w:trPr>
        <w:tc>
          <w:tcPr>
            <w:tcW w:w="429" w:type="dxa"/>
          </w:tcPr>
          <w:p w14:paraId="31736FC1" w14:textId="73BCB4D3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44" w:type="dxa"/>
          </w:tcPr>
          <w:p w14:paraId="349316DB" w14:textId="7461EFC5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rakenne looginen ja johdonmukainen?</w:t>
            </w:r>
          </w:p>
        </w:tc>
        <w:tc>
          <w:tcPr>
            <w:tcW w:w="1878" w:type="dxa"/>
          </w:tcPr>
          <w:p w14:paraId="09E09DF0" w14:textId="6AC294B2" w:rsidR="00CA68EE" w:rsidRPr="00D318A1" w:rsidRDefault="00463911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Hyväksytty</w:t>
            </w:r>
          </w:p>
        </w:tc>
        <w:tc>
          <w:tcPr>
            <w:tcW w:w="1983" w:type="dxa"/>
          </w:tcPr>
          <w:p w14:paraId="0917B38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1BD8EDA2" w14:textId="77777777" w:rsidTr="00463911">
        <w:trPr>
          <w:trHeight w:val="341"/>
        </w:trPr>
        <w:tc>
          <w:tcPr>
            <w:tcW w:w="429" w:type="dxa"/>
          </w:tcPr>
          <w:p w14:paraId="7A5E4B91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0E85ED98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42F893B2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5546E556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68EE" w:rsidRPr="006D08AB" w14:paraId="572EA30C" w14:textId="77777777" w:rsidTr="00463911">
        <w:trPr>
          <w:trHeight w:val="317"/>
        </w:trPr>
        <w:tc>
          <w:tcPr>
            <w:tcW w:w="429" w:type="dxa"/>
          </w:tcPr>
          <w:p w14:paraId="6C212E13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4" w:type="dxa"/>
          </w:tcPr>
          <w:p w14:paraId="4FF18104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8" w:type="dxa"/>
          </w:tcPr>
          <w:p w14:paraId="7EEF68DD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4196F480" w14:textId="77777777" w:rsidR="00CA68EE" w:rsidRPr="00D318A1" w:rsidRDefault="00CA68EE" w:rsidP="00CA68E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Heading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F7B8D6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Testaajien kommentit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10159433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3111">
              <w:rPr>
                <w:rFonts w:ascii="Arial" w:hAnsi="Arial" w:cs="Arial"/>
                <w:sz w:val="20"/>
                <w:szCs w:val="20"/>
              </w:rPr>
              <w:t>Löydätkö ja klikkaat helposti "Touhut" sivua?</w:t>
            </w:r>
          </w:p>
        </w:tc>
        <w:tc>
          <w:tcPr>
            <w:tcW w:w="3864" w:type="dxa"/>
          </w:tcPr>
          <w:p w14:paraId="7E041D74" w14:textId="051E2285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Touhut sivusto oli helppo löytää kännykällä.</w:t>
            </w: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64ECD6AC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Etsi lempilelut osiosta tietoa siitä, mistä elektroninen hiiri on ostettu.</w:t>
            </w:r>
          </w:p>
        </w:tc>
        <w:tc>
          <w:tcPr>
            <w:tcW w:w="3864" w:type="dxa"/>
          </w:tcPr>
          <w:p w14:paraId="62D106C2" w14:textId="6D6680AB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Löytyi. Elektroninen hiiri on ostettu Tokmannista.</w:t>
            </w: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678194AF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Latautuvatko sivut tarpeeksi nopeasti?</w:t>
            </w:r>
          </w:p>
        </w:tc>
        <w:tc>
          <w:tcPr>
            <w:tcW w:w="3864" w:type="dxa"/>
          </w:tcPr>
          <w:p w14:paraId="54890D12" w14:textId="18B040E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Sivut latautuivat nopeasti ja hyvin puhelimella.</w:t>
            </w: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131F6BB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90" w:type="dxa"/>
          </w:tcPr>
          <w:p w14:paraId="6971CBE5" w14:textId="61F47AE2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Kokeile katsoa lelut videoita. Toimivatko ne hyvin?</w:t>
            </w:r>
          </w:p>
        </w:tc>
        <w:tc>
          <w:tcPr>
            <w:tcW w:w="3864" w:type="dxa"/>
          </w:tcPr>
          <w:p w14:paraId="4DA801E5" w14:textId="4B9C1610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Lelut sivustolla olevat videot toimivat hyvin.</w:t>
            </w: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B1B23CA" w:rsidR="00046BFA" w:rsidRPr="00D318A1" w:rsidRDefault="00463911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90" w:type="dxa"/>
          </w:tcPr>
          <w:p w14:paraId="18096228" w14:textId="7C6DD148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kissoista tarpeeksi tieto</w:t>
            </w:r>
            <w:r w:rsidR="00777CF2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F2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 sivulla?</w:t>
            </w: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5565B00E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90" w:type="dxa"/>
          </w:tcPr>
          <w:p w14:paraId="7FD0A478" w14:textId="4E0ECEE3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Ovatko kirjoitukset selkeitä vai voisiko niitä parantaa?</w:t>
            </w: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677D553B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0" w:type="dxa"/>
          </w:tcPr>
          <w:p w14:paraId="7CE501C7" w14:textId="17259D76" w:rsidR="00046BFA" w:rsidRPr="00D318A1" w:rsidRDefault="00FA0B5F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Onko sivuston ulkoasu miellyttävää?</w:t>
            </w:r>
          </w:p>
        </w:tc>
        <w:tc>
          <w:tcPr>
            <w:tcW w:w="3864" w:type="dxa"/>
          </w:tcPr>
          <w:p w14:paraId="788239D5" w14:textId="578A8629" w:rsidR="00046BFA" w:rsidRPr="00D318A1" w:rsidRDefault="00777CF2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Värit ovat todella suloiset ja erityisen hyvä valinta tälle sivustolle. </w:t>
            </w: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Heading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Heading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6D54131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1B5E070C" w14:textId="18B73A4F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6CABCC73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014123B7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4C610186" w14:textId="77777777" w:rsidR="004560DE" w:rsidRPr="00A1563D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C49B666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8643D12" w14:textId="77777777" w:rsidR="004560DE" w:rsidRDefault="004560DE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22"/>
      <w:headerReference w:type="first" r:id="rId23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CBAB4" w14:textId="77777777" w:rsidR="00923576" w:rsidRDefault="00923576" w:rsidP="000A11A9">
      <w:pPr>
        <w:spacing w:line="240" w:lineRule="auto"/>
      </w:pPr>
      <w:r>
        <w:separator/>
      </w:r>
    </w:p>
  </w:endnote>
  <w:endnote w:type="continuationSeparator" w:id="0">
    <w:p w14:paraId="1F3A6DC4" w14:textId="77777777" w:rsidR="00923576" w:rsidRDefault="00923576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BB09C" w14:textId="77777777" w:rsidR="00923576" w:rsidRDefault="00923576" w:rsidP="000A11A9">
      <w:pPr>
        <w:spacing w:line="240" w:lineRule="auto"/>
      </w:pPr>
      <w:r>
        <w:separator/>
      </w:r>
    </w:p>
  </w:footnote>
  <w:footnote w:type="continuationSeparator" w:id="0">
    <w:p w14:paraId="6878A6A9" w14:textId="77777777" w:rsidR="00923576" w:rsidRDefault="00923576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CC97" w14:textId="77777777" w:rsidR="00C63A9F" w:rsidRDefault="00C63A9F">
    <w:pPr>
      <w:pStyle w:val="Header"/>
      <w:jc w:val="right"/>
    </w:pPr>
  </w:p>
  <w:p w14:paraId="4F448815" w14:textId="77777777" w:rsidR="00C63A9F" w:rsidRDefault="00C63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AC3A" w14:textId="77777777" w:rsidR="00C63A9F" w:rsidRDefault="00C63A9F">
    <w:pPr>
      <w:pStyle w:val="Header"/>
      <w:jc w:val="right"/>
    </w:pPr>
    <w:r>
      <w:t>1</w:t>
    </w:r>
  </w:p>
  <w:p w14:paraId="61530722" w14:textId="77777777" w:rsidR="00C63A9F" w:rsidRDefault="00C6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633786"/>
    <w:multiLevelType w:val="hybridMultilevel"/>
    <w:tmpl w:val="9F3E85B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E3394"/>
    <w:multiLevelType w:val="hybridMultilevel"/>
    <w:tmpl w:val="AB0C9DAC"/>
    <w:lvl w:ilvl="0" w:tplc="4B98844E">
      <w:start w:val="1"/>
      <w:numFmt w:val="bullet"/>
      <w:pStyle w:val="ListParagraph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5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9"/>
  </w:num>
  <w:num w:numId="3" w16cid:durableId="1297025446">
    <w:abstractNumId w:val="27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20"/>
  </w:num>
  <w:num w:numId="20" w16cid:durableId="2039966394">
    <w:abstractNumId w:val="32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5"/>
  </w:num>
  <w:num w:numId="25" w16cid:durableId="776220680">
    <w:abstractNumId w:val="26"/>
  </w:num>
  <w:num w:numId="26" w16cid:durableId="2077587625">
    <w:abstractNumId w:val="1"/>
  </w:num>
  <w:num w:numId="27" w16cid:durableId="1392457140">
    <w:abstractNumId w:val="19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1"/>
  </w:num>
  <w:num w:numId="30" w16cid:durableId="1172602773">
    <w:abstractNumId w:val="30"/>
  </w:num>
  <w:num w:numId="31" w16cid:durableId="931820582">
    <w:abstractNumId w:val="17"/>
  </w:num>
  <w:num w:numId="32" w16cid:durableId="145434937">
    <w:abstractNumId w:val="18"/>
  </w:num>
  <w:num w:numId="33" w16cid:durableId="1172455210">
    <w:abstractNumId w:val="22"/>
  </w:num>
  <w:num w:numId="34" w16cid:durableId="1262110185">
    <w:abstractNumId w:val="6"/>
  </w:num>
  <w:num w:numId="35" w16cid:durableId="42949326">
    <w:abstractNumId w:val="16"/>
  </w:num>
  <w:num w:numId="36" w16cid:durableId="1862425625">
    <w:abstractNumId w:val="28"/>
  </w:num>
  <w:num w:numId="37" w16cid:durableId="1443456273">
    <w:abstractNumId w:val="33"/>
  </w:num>
  <w:num w:numId="38" w16cid:durableId="1958877823">
    <w:abstractNumId w:val="23"/>
  </w:num>
  <w:num w:numId="39" w16cid:durableId="991182745">
    <w:abstractNumId w:val="31"/>
  </w:num>
  <w:num w:numId="40" w16cid:durableId="7754202">
    <w:abstractNumId w:val="8"/>
  </w:num>
  <w:num w:numId="41" w16cid:durableId="1381174429">
    <w:abstractNumId w:val="15"/>
  </w:num>
  <w:num w:numId="42" w16cid:durableId="2116056630">
    <w:abstractNumId w:val="3"/>
  </w:num>
  <w:num w:numId="43" w16cid:durableId="1153793681">
    <w:abstractNumId w:val="24"/>
  </w:num>
  <w:num w:numId="44" w16cid:durableId="2068599527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0" w:nlCheck="1" w:checkStyle="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023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0AA3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47063"/>
    <w:rsid w:val="00150130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1F50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921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02A8"/>
    <w:rsid w:val="003B4535"/>
    <w:rsid w:val="003B4ED5"/>
    <w:rsid w:val="003B52C7"/>
    <w:rsid w:val="003B5D80"/>
    <w:rsid w:val="003B7FD1"/>
    <w:rsid w:val="003C04C5"/>
    <w:rsid w:val="003C2517"/>
    <w:rsid w:val="003C5712"/>
    <w:rsid w:val="003C5FF7"/>
    <w:rsid w:val="003C653A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60DE"/>
    <w:rsid w:val="00457091"/>
    <w:rsid w:val="00460A2C"/>
    <w:rsid w:val="00460DDE"/>
    <w:rsid w:val="00462644"/>
    <w:rsid w:val="004628CC"/>
    <w:rsid w:val="0046339D"/>
    <w:rsid w:val="00463911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05F40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9442F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63D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77CF2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3AC9"/>
    <w:rsid w:val="007D49EB"/>
    <w:rsid w:val="007D7754"/>
    <w:rsid w:val="007D7CCD"/>
    <w:rsid w:val="007E56B4"/>
    <w:rsid w:val="007E58F6"/>
    <w:rsid w:val="007F0B2D"/>
    <w:rsid w:val="007F4045"/>
    <w:rsid w:val="007F4200"/>
    <w:rsid w:val="007F4CC0"/>
    <w:rsid w:val="007F5E82"/>
    <w:rsid w:val="007F6173"/>
    <w:rsid w:val="00800121"/>
    <w:rsid w:val="00803558"/>
    <w:rsid w:val="00805884"/>
    <w:rsid w:val="00810133"/>
    <w:rsid w:val="00811396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387"/>
    <w:rsid w:val="00862E2A"/>
    <w:rsid w:val="00862E78"/>
    <w:rsid w:val="0086307A"/>
    <w:rsid w:val="00863DDB"/>
    <w:rsid w:val="00864844"/>
    <w:rsid w:val="00870764"/>
    <w:rsid w:val="00871723"/>
    <w:rsid w:val="00871B4E"/>
    <w:rsid w:val="00871B87"/>
    <w:rsid w:val="00872176"/>
    <w:rsid w:val="00872CE2"/>
    <w:rsid w:val="00874728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275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767"/>
    <w:rsid w:val="00920FF4"/>
    <w:rsid w:val="00921DB0"/>
    <w:rsid w:val="00921ECE"/>
    <w:rsid w:val="00923576"/>
    <w:rsid w:val="009244C0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C5AB9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1A0F"/>
    <w:rsid w:val="00A02360"/>
    <w:rsid w:val="00A02D46"/>
    <w:rsid w:val="00A04237"/>
    <w:rsid w:val="00A04454"/>
    <w:rsid w:val="00A05986"/>
    <w:rsid w:val="00A101DA"/>
    <w:rsid w:val="00A11489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6660"/>
    <w:rsid w:val="00A9784A"/>
    <w:rsid w:val="00A97FF1"/>
    <w:rsid w:val="00AA05F3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BC3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2738F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44EB"/>
    <w:rsid w:val="00C9528C"/>
    <w:rsid w:val="00C979E2"/>
    <w:rsid w:val="00CA025A"/>
    <w:rsid w:val="00CA1BE9"/>
    <w:rsid w:val="00CA2847"/>
    <w:rsid w:val="00CA3CAD"/>
    <w:rsid w:val="00CA49D5"/>
    <w:rsid w:val="00CA5534"/>
    <w:rsid w:val="00CA5F28"/>
    <w:rsid w:val="00CA6418"/>
    <w:rsid w:val="00CA68EE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37122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77A12"/>
    <w:rsid w:val="00E808E3"/>
    <w:rsid w:val="00E82783"/>
    <w:rsid w:val="00E8450B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07AB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0B5F"/>
    <w:rsid w:val="00FA1ADB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3111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Heading2Char">
    <w:name w:val="Heading 2 Char"/>
    <w:basedOn w:val="DefaultParagraphFont"/>
    <w:link w:val="Heading2"/>
    <w:rsid w:val="00C539CD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rsid w:val="00C539C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istParagraph">
    <w:name w:val="List Paragraph"/>
    <w:basedOn w:val="Normal"/>
    <w:next w:val="Normal"/>
    <w:autoRedefine/>
    <w:uiPriority w:val="34"/>
    <w:qFormat/>
    <w:rsid w:val="00FA1ADB"/>
    <w:pPr>
      <w:numPr>
        <w:numId w:val="43"/>
      </w:numPr>
      <w:spacing w:before="0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TOC2">
    <w:name w:val="toc 2"/>
    <w:basedOn w:val="Normal"/>
    <w:next w:val="Normal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Header">
    <w:name w:val="header"/>
    <w:basedOn w:val="Normal"/>
    <w:link w:val="Head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A9"/>
  </w:style>
  <w:style w:type="paragraph" w:styleId="Footer">
    <w:name w:val="footer"/>
    <w:basedOn w:val="Normal"/>
    <w:link w:val="Footer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A9"/>
  </w:style>
  <w:style w:type="table" w:styleId="TableGrid">
    <w:name w:val="Table Grid"/>
    <w:basedOn w:val="TableNormal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DocumentMapChar">
    <w:name w:val="Document Map Char"/>
    <w:basedOn w:val="DefaultParagraphFont"/>
    <w:link w:val="DocumentMap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CommentReference">
    <w:name w:val="annotation reference"/>
    <w:uiPriority w:val="99"/>
    <w:semiHidden/>
    <w:rsid w:val="0076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2C8B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l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Revision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EndnoteReference">
    <w:name w:val="endnote reference"/>
    <w:uiPriority w:val="99"/>
    <w:semiHidden/>
    <w:unhideWhenUsed/>
    <w:rsid w:val="00762C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FootnoteReference">
    <w:name w:val="footnote reference"/>
    <w:uiPriority w:val="99"/>
    <w:semiHidden/>
    <w:unhideWhenUsed/>
    <w:rsid w:val="00762C8B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CaptionChar">
    <w:name w:val="Caption Char"/>
    <w:link w:val="Caption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l"/>
    <w:next w:val="Normal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NoSpacing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FollowedHyperlink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762C8B"/>
    <w:rPr>
      <w:color w:val="808080"/>
    </w:rPr>
  </w:style>
  <w:style w:type="table" w:styleId="GridTable1Light">
    <w:name w:val="Grid Table 1 Light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Heading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Heading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Heading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Heading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LineNumber">
    <w:name w:val="line number"/>
    <w:basedOn w:val="DefaultParagraphFont"/>
    <w:uiPriority w:val="99"/>
    <w:semiHidden/>
    <w:unhideWhenUsed/>
    <w:rsid w:val="00762C8B"/>
  </w:style>
  <w:style w:type="paragraph" w:customStyle="1" w:styleId="H1Unnumbered">
    <w:name w:val="H1 Unnumbered"/>
    <w:basedOn w:val="Heading1"/>
    <w:next w:val="Normal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DefaultParagraphFont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l"/>
    <w:link w:val="SentenceChar"/>
    <w:rsid w:val="001D186C"/>
    <w:rPr>
      <w:bCs/>
    </w:rPr>
  </w:style>
  <w:style w:type="character" w:customStyle="1" w:styleId="SentenceChar">
    <w:name w:val="Sentence Char"/>
    <w:basedOn w:val="Heading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Caption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DefaultParagraphFont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Heading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Heading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l"/>
    <w:next w:val="Normal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DefaultParagraphFont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l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90182E"/>
  </w:style>
  <w:style w:type="character" w:customStyle="1" w:styleId="eop">
    <w:name w:val="eop"/>
    <w:basedOn w:val="DefaultParagraphFont"/>
    <w:rsid w:val="0090182E"/>
  </w:style>
  <w:style w:type="character" w:styleId="UnresolvedMention">
    <w:name w:val="Unresolved Mention"/>
    <w:basedOn w:val="DefaultParagraphFont"/>
    <w:uiPriority w:val="99"/>
    <w:semiHidden/>
    <w:unhideWhenUsed/>
    <w:rsid w:val="00C9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renity.github.io/Kissakaverukset/index.html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TEMPLATE_Raportointiohje_pitkille_raporteille_ja_opinnaytetoille-1.dotx</Template>
  <TotalTime>977</TotalTime>
  <Pages>6</Pages>
  <Words>399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Jonna Isosaari</cp:lastModifiedBy>
  <cp:revision>27</cp:revision>
  <cp:lastPrinted>2021-11-21T21:46:00Z</cp:lastPrinted>
  <dcterms:created xsi:type="dcterms:W3CDTF">2022-01-15T10:42:00Z</dcterms:created>
  <dcterms:modified xsi:type="dcterms:W3CDTF">2024-10-13T14:13:00Z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